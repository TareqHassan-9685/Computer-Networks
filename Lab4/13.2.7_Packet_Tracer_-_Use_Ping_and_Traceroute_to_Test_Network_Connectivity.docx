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82D7A8" w14:textId="77777777" w:rsidR="004D36D7" w:rsidRPr="00FD4A68" w:rsidRDefault="00947C73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451AC8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451AC8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451AC8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451AC8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451AC8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451AC8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67AEF54A" w:rsidR="002E0346" w:rsidRPr="0034343E" w:rsidRDefault="0034343E" w:rsidP="005939AB">
            <w:pPr>
              <w:pStyle w:val="ConfigWindow"/>
              <w:rPr>
                <w:i w:val="0"/>
                <w:color w:val="000000" w:themeColor="text1"/>
                <w:sz w:val="20"/>
                <w:szCs w:val="20"/>
              </w:rPr>
            </w:pPr>
            <w:r w:rsidRPr="0034343E">
              <w:rPr>
                <w:i w:val="0"/>
                <w:color w:val="auto"/>
                <w:sz w:val="20"/>
                <w:szCs w:val="20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7917CE8B" w:rsidR="002E0346" w:rsidRPr="00B02A1B" w:rsidRDefault="0034343E" w:rsidP="005939AB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  <w:r w:rsidRPr="00B02A1B">
              <w:rPr>
                <w:i w:val="0"/>
                <w:color w:val="auto"/>
                <w:sz w:val="20"/>
                <w:szCs w:val="20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609AE89C" w:rsidR="002E0346" w:rsidRPr="00B02A1B" w:rsidRDefault="0034343E" w:rsidP="0034343E">
            <w:pPr>
              <w:pStyle w:val="ConfigWindow"/>
              <w:rPr>
                <w:i w:val="0"/>
                <w:color w:val="000000" w:themeColor="text1"/>
                <w:sz w:val="20"/>
                <w:szCs w:val="20"/>
              </w:rPr>
            </w:pPr>
            <w:r w:rsidRPr="00B02A1B">
              <w:rPr>
                <w:i w:val="0"/>
                <w:color w:val="auto"/>
                <w:sz w:val="20"/>
                <w:szCs w:val="20"/>
              </w:rPr>
              <w:t>10.10.1.97</w:t>
            </w:r>
          </w:p>
        </w:tc>
      </w:tr>
      <w:tr w:rsidR="002E0346" w14:paraId="53C253AE" w14:textId="77777777" w:rsidTr="00451AC8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1B5C98BC" w:rsidR="002E0346" w:rsidRPr="00451AC8" w:rsidRDefault="00451AC8" w:rsidP="0034343E">
            <w:pPr>
              <w:pStyle w:val="ConfigWindow"/>
              <w:rPr>
                <w:i w:val="0"/>
                <w:color w:val="auto"/>
                <w:sz w:val="22"/>
                <w:szCs w:val="22"/>
              </w:rPr>
            </w:pPr>
            <w:r w:rsidRPr="00451AC8">
              <w:rPr>
                <w:i w:val="0"/>
                <w:color w:val="auto"/>
                <w:sz w:val="22"/>
                <w:szCs w:val="22"/>
              </w:rPr>
              <w:t>2001:DB8:1:1::2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0712CCCD" w:rsidR="002E0346" w:rsidRPr="00EC0925" w:rsidRDefault="00EC0925" w:rsidP="005939AB">
            <w:pPr>
              <w:pStyle w:val="ConfigWindow"/>
              <w:rPr>
                <w:i w:val="0"/>
                <w:color w:val="auto"/>
                <w:sz w:val="22"/>
                <w:szCs w:val="22"/>
              </w:rPr>
            </w:pPr>
            <w:r w:rsidRPr="00EC0925">
              <w:rPr>
                <w:i w:val="0"/>
                <w:color w:val="auto"/>
                <w:sz w:val="22"/>
                <w:szCs w:val="22"/>
              </w:rPr>
              <w:t>FE80::1</w:t>
            </w:r>
          </w:p>
        </w:tc>
      </w:tr>
      <w:tr w:rsidR="002E0346" w14:paraId="6407343E" w14:textId="77777777" w:rsidTr="00451AC8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3D6AAE2F" w:rsidR="002E0346" w:rsidRPr="00B02A1B" w:rsidRDefault="00B02A1B" w:rsidP="005939AB">
            <w:pPr>
              <w:pStyle w:val="ConfigWindow"/>
              <w:rPr>
                <w:i w:val="0"/>
                <w:color w:val="000000" w:themeColor="text1"/>
                <w:sz w:val="20"/>
                <w:szCs w:val="20"/>
              </w:rPr>
            </w:pPr>
            <w:r>
              <w:rPr>
                <w:i w:val="0"/>
                <w:color w:val="000000" w:themeColor="text1"/>
                <w:sz w:val="20"/>
                <w:szCs w:val="20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4361581F" w:rsidR="002E0346" w:rsidRPr="0034343E" w:rsidRDefault="00B02A1B" w:rsidP="005939AB">
            <w:pPr>
              <w:pStyle w:val="ConfigWindow"/>
              <w:rPr>
                <w:i w:val="0"/>
                <w:color w:val="000000" w:themeColor="text1"/>
                <w:sz w:val="20"/>
                <w:szCs w:val="20"/>
              </w:rPr>
            </w:pPr>
            <w:r>
              <w:rPr>
                <w:i w:val="0"/>
                <w:color w:val="000000" w:themeColor="text1"/>
                <w:sz w:val="20"/>
                <w:szCs w:val="20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6266C914" w:rsidR="002E0346" w:rsidRPr="0034343E" w:rsidRDefault="00B02A1B" w:rsidP="005939AB">
            <w:pPr>
              <w:pStyle w:val="ConfigWindow"/>
              <w:rPr>
                <w:i w:val="0"/>
                <w:color w:val="000000" w:themeColor="text1"/>
                <w:sz w:val="20"/>
                <w:szCs w:val="20"/>
              </w:rPr>
            </w:pPr>
            <w:r>
              <w:rPr>
                <w:i w:val="0"/>
                <w:color w:val="000000" w:themeColor="text1"/>
                <w:sz w:val="20"/>
                <w:szCs w:val="20"/>
              </w:rPr>
              <w:t>10.10.1.17</w:t>
            </w:r>
          </w:p>
        </w:tc>
      </w:tr>
      <w:tr w:rsidR="002E0346" w14:paraId="20DF697A" w14:textId="77777777" w:rsidTr="00451AC8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0A0BFB28" w:rsidR="002E0346" w:rsidRPr="00EC0925" w:rsidRDefault="00EC0925" w:rsidP="005939AB">
            <w:pPr>
              <w:pStyle w:val="ConfigWindow"/>
              <w:rPr>
                <w:i w:val="0"/>
                <w:color w:val="000000" w:themeColor="text1"/>
                <w:sz w:val="22"/>
                <w:szCs w:val="22"/>
              </w:rPr>
            </w:pPr>
            <w:r w:rsidRPr="00EC0925">
              <w:rPr>
                <w:i w:val="0"/>
                <w:color w:val="auto"/>
                <w:sz w:val="22"/>
                <w:szCs w:val="22"/>
              </w:rPr>
              <w:t>2001:DB8:1:4::2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1935A763" w:rsidR="002E0346" w:rsidRPr="00EC0925" w:rsidRDefault="00EC0925" w:rsidP="005939AB">
            <w:pPr>
              <w:pStyle w:val="ConfigWindow"/>
              <w:rPr>
                <w:i w:val="0"/>
                <w:color w:val="000000" w:themeColor="text1"/>
                <w:sz w:val="22"/>
                <w:szCs w:val="22"/>
              </w:rPr>
            </w:pPr>
            <w:r w:rsidRPr="00EC0925">
              <w:rPr>
                <w:i w:val="0"/>
                <w:color w:val="auto"/>
                <w:sz w:val="22"/>
                <w:szCs w:val="22"/>
              </w:rPr>
              <w:t>FE80::2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589212C0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76E624CA" w14:textId="6F52874F" w:rsidR="008038FA" w:rsidRPr="00651D03" w:rsidRDefault="008038FA" w:rsidP="0093296A">
      <w:pPr>
        <w:pStyle w:val="BodyTextL50"/>
        <w:spacing w:before="0"/>
        <w:rPr>
          <w:b/>
        </w:rPr>
      </w:pPr>
      <w:r w:rsidRPr="00651D03">
        <w:rPr>
          <w:b/>
        </w:rPr>
        <w:t>10.10.1.97</w:t>
      </w:r>
    </w:p>
    <w:p w14:paraId="2DA3ECFA" w14:textId="77777777" w:rsidR="0093296A" w:rsidRDefault="0093296A" w:rsidP="0093296A">
      <w:pPr>
        <w:pStyle w:val="AnswerLineL50"/>
      </w:pPr>
      <w:r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4C1DC880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1B86F" w14:textId="7CA8C02E" w:rsidR="008038FA" w:rsidRPr="00651D03" w:rsidRDefault="008038FA" w:rsidP="0093296A">
      <w:pPr>
        <w:pStyle w:val="BodyTextL50"/>
        <w:spacing w:before="0"/>
        <w:rPr>
          <w:b/>
        </w:rPr>
      </w:pPr>
      <w:r w:rsidRPr="00651D03">
        <w:rPr>
          <w:b/>
        </w:rPr>
        <w:t>10.10.1.17</w:t>
      </w: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21083043" w:rsidR="0093296A" w:rsidRDefault="00E31A44" w:rsidP="0093296A">
      <w:pPr>
        <w:pStyle w:val="BodyTextL50"/>
        <w:spacing w:before="0"/>
      </w:pPr>
      <w:r>
        <w:t>What is the other?</w:t>
      </w:r>
    </w:p>
    <w:p w14:paraId="52302CEA" w14:textId="20E9ED43" w:rsidR="00962B13" w:rsidRPr="00651D03" w:rsidRDefault="00962B13" w:rsidP="0093296A">
      <w:pPr>
        <w:pStyle w:val="BodyTextL50"/>
        <w:spacing w:before="0"/>
        <w:rPr>
          <w:b/>
        </w:rPr>
      </w:pPr>
      <w:r w:rsidRPr="00651D03">
        <w:rPr>
          <w:b/>
        </w:rPr>
        <w:t>10.10.1.6</w:t>
      </w:r>
    </w:p>
    <w:p w14:paraId="7DC9A923" w14:textId="77777777" w:rsidR="0093296A" w:rsidRDefault="0093296A" w:rsidP="0093296A">
      <w:pPr>
        <w:pStyle w:val="AnswerLineL50"/>
      </w:pPr>
      <w:r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493FF948" w:rsidR="0093296A" w:rsidRDefault="00E31A44" w:rsidP="0093296A">
      <w:pPr>
        <w:pStyle w:val="BodyTextL50"/>
        <w:spacing w:before="0"/>
      </w:pPr>
      <w:r>
        <w:t>What are they?</w:t>
      </w:r>
    </w:p>
    <w:p w14:paraId="364B261C" w14:textId="4FB32CB9" w:rsidR="00962B13" w:rsidRPr="00651D03" w:rsidRDefault="00962B13" w:rsidP="0093296A">
      <w:pPr>
        <w:pStyle w:val="BodyTextL50"/>
        <w:spacing w:before="0"/>
        <w:rPr>
          <w:b/>
        </w:rPr>
      </w:pPr>
      <w:r w:rsidRPr="00651D03">
        <w:rPr>
          <w:b/>
        </w:rPr>
        <w:t>10.10.1.4/30</w:t>
      </w:r>
    </w:p>
    <w:p w14:paraId="27C79CC2" w14:textId="1AD92665" w:rsidR="00962B13" w:rsidRPr="00651D03" w:rsidRDefault="00962B13" w:rsidP="0093296A">
      <w:pPr>
        <w:pStyle w:val="BodyTextL50"/>
        <w:spacing w:before="0"/>
        <w:rPr>
          <w:b/>
        </w:rPr>
      </w:pPr>
      <w:r w:rsidRPr="00651D03">
        <w:rPr>
          <w:b/>
        </w:rPr>
        <w:t>10.10.1.6/30</w:t>
      </w:r>
    </w:p>
    <w:p w14:paraId="7FC3B379" w14:textId="77777777" w:rsidR="0093296A" w:rsidRDefault="0093296A" w:rsidP="0093296A">
      <w:pPr>
        <w:pStyle w:val="BodyTextL50"/>
      </w:pPr>
      <w:r>
        <w:t>Type your answers here.</w:t>
      </w:r>
    </w:p>
    <w:p w14:paraId="11C92AF6" w14:textId="1E2BDA54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EFF5E3F" w14:textId="77777777" w:rsidR="00754F66" w:rsidRPr="00651D03" w:rsidRDefault="00754F66" w:rsidP="00754F66">
      <w:pPr>
        <w:pStyle w:val="SubStepAlpha"/>
        <w:rPr>
          <w:b/>
        </w:rPr>
      </w:pPr>
      <w:r w:rsidRPr="00651D03">
        <w:rPr>
          <w:b/>
        </w:rPr>
        <w:t>10.10.1.10</w:t>
      </w:r>
    </w:p>
    <w:p w14:paraId="55CF9271" w14:textId="77777777" w:rsidR="00754F66" w:rsidRPr="00651D03" w:rsidRDefault="00754F66" w:rsidP="00754F66">
      <w:pPr>
        <w:pStyle w:val="SubStepAlpha"/>
        <w:rPr>
          <w:b/>
        </w:rPr>
      </w:pPr>
      <w:r w:rsidRPr="00651D03">
        <w:rPr>
          <w:b/>
        </w:rPr>
        <w:t>10.10.1.8/30 =&gt;serial0/0/1</w:t>
      </w:r>
    </w:p>
    <w:p w14:paraId="1731E720" w14:textId="77777777" w:rsidR="00754F66" w:rsidRPr="00651D03" w:rsidRDefault="00754F66" w:rsidP="00754F66">
      <w:pPr>
        <w:pStyle w:val="SubStepAlpha"/>
        <w:rPr>
          <w:b/>
        </w:rPr>
      </w:pPr>
      <w:r w:rsidRPr="00651D03">
        <w:rPr>
          <w:b/>
        </w:rPr>
        <w:t>10.10.1.10/32=&gt;serial0/0/1</w:t>
      </w:r>
    </w:p>
    <w:p w14:paraId="1363995E" w14:textId="77777777" w:rsidR="00754F66" w:rsidRDefault="00754F66" w:rsidP="0093296A">
      <w:pPr>
        <w:pStyle w:val="SubStepAlpha"/>
      </w:pPr>
    </w:p>
    <w:p w14:paraId="6D81D889" w14:textId="48B7F842" w:rsidR="0093296A" w:rsidRDefault="00754F66" w:rsidP="00754F66">
      <w:pPr>
        <w:pStyle w:val="AnswerLineL50"/>
        <w:ind w:left="0"/>
      </w:pPr>
      <w:r>
        <w:t>answers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5042E49C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>show ip interface brief</w:t>
      </w:r>
      <w:r>
        <w:t xml:space="preserve"> comma</w:t>
      </w:r>
      <w:r w:rsidR="0093296A">
        <w:t>nd and record your addresses.</w:t>
      </w:r>
    </w:p>
    <w:p w14:paraId="412D0403" w14:textId="77777777" w:rsidR="0093296A" w:rsidRDefault="0093296A" w:rsidP="0093296A">
      <w:pPr>
        <w:pStyle w:val="AnswerLineL50"/>
      </w:pPr>
      <w:r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t>Question:</w:t>
      </w:r>
    </w:p>
    <w:p w14:paraId="7284EB7A" w14:textId="724B48CF" w:rsidR="00290231" w:rsidRDefault="00E31A44" w:rsidP="00290231">
      <w:pPr>
        <w:pStyle w:val="BodyTextL50"/>
        <w:spacing w:before="0"/>
      </w:pPr>
      <w:r>
        <w:t>What is the error?</w:t>
      </w:r>
    </w:p>
    <w:p w14:paraId="4D352143" w14:textId="0AE3DB5E" w:rsidR="00FA594B" w:rsidRPr="00651D03" w:rsidRDefault="00FA594B" w:rsidP="00290231">
      <w:pPr>
        <w:pStyle w:val="BodyTextL50"/>
        <w:spacing w:before="0"/>
        <w:rPr>
          <w:b/>
        </w:rPr>
      </w:pPr>
      <w:r w:rsidRPr="00651D03">
        <w:rPr>
          <w:b/>
        </w:rPr>
        <w:t>In router 2 Serial0/0/0 is 10.10.1.2</w:t>
      </w:r>
    </w:p>
    <w:p w14:paraId="704A97A3" w14:textId="7A5DE4ED" w:rsidR="00290231" w:rsidRPr="00FA594B" w:rsidRDefault="00FA594B" w:rsidP="00FA594B">
      <w:pPr>
        <w:pStyle w:val="AnswerLineL50"/>
        <w:ind w:left="0" w:firstLine="720"/>
        <w:rPr>
          <w:b w:val="0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90231" w:rsidRPr="00FA594B">
        <w:rPr>
          <w:b w:val="0"/>
          <w:i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nswers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7F2443EA" w:rsidR="00290231" w:rsidRDefault="00290231" w:rsidP="00290231">
      <w:pPr>
        <w:pStyle w:val="BodyTextL50"/>
      </w:pPr>
      <w:r>
        <w:t>Type your answers here.</w:t>
      </w:r>
    </w:p>
    <w:p w14:paraId="2D4E76E6" w14:textId="4A81929D" w:rsidR="00FA594B" w:rsidRDefault="00FA594B" w:rsidP="00290231">
      <w:pPr>
        <w:pStyle w:val="BodyTextL50"/>
      </w:pPr>
      <w:r>
        <w:t>We have to update the ip address</w:t>
      </w:r>
    </w:p>
    <w:p w14:paraId="67E270A4" w14:textId="1E1B995A" w:rsidR="00FA594B" w:rsidRDefault="00FA594B" w:rsidP="00290231">
      <w:pPr>
        <w:pStyle w:val="BodyTextL50"/>
      </w:pPr>
      <w:r>
        <w:t>Command is =&gt; configure terminal</w:t>
      </w:r>
    </w:p>
    <w:p w14:paraId="23D6D582" w14:textId="5B0CFD92" w:rsidR="00FA594B" w:rsidRDefault="00FA594B" w:rsidP="00290231">
      <w:pPr>
        <w:pStyle w:val="BodyTextL50"/>
      </w:pPr>
      <w:r>
        <w:t>Then =&gt; interface s0/0/0</w:t>
      </w:r>
    </w:p>
    <w:p w14:paraId="1C68B56A" w14:textId="0D055B84" w:rsidR="00FA594B" w:rsidRDefault="00FA594B" w:rsidP="00290231">
      <w:pPr>
        <w:pStyle w:val="BodyTextL50"/>
      </w:pPr>
      <w:r>
        <w:t>Then =&gt; no shutdown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28BED842" w:rsidR="00E34EBE" w:rsidRDefault="00E34EBE" w:rsidP="00E34EBE">
      <w:pPr>
        <w:pStyle w:val="AnswerLineL50"/>
      </w:pPr>
      <w:r>
        <w:t xml:space="preserve">Type your </w:t>
      </w:r>
      <w:r w:rsidRPr="00651D03">
        <w:rPr>
          <w:b w:val="0"/>
          <w:color w:val="auto"/>
        </w:rPr>
        <w:t>answers here</w:t>
      </w:r>
      <w:r w:rsidRPr="00651D03">
        <w:rPr>
          <w:color w:val="auto"/>
        </w:rPr>
        <w:t>.</w:t>
      </w:r>
      <w:r w:rsidR="00651D03" w:rsidRPr="00651D03">
        <w:rPr>
          <w:color w:val="auto"/>
        </w:rPr>
        <w:t xml:space="preserve"> </w:t>
      </w:r>
      <w:r w:rsidR="00651D03" w:rsidRPr="00651D03">
        <w:rPr>
          <w:color w:val="auto"/>
        </w:rPr>
        <w:t>2001:DB8:1:3::2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62816121" w:rsidR="00E34EBE" w:rsidRDefault="00E34EBE" w:rsidP="00E34EBE">
      <w:pPr>
        <w:pStyle w:val="AnswerLineL50"/>
      </w:pPr>
      <w:r>
        <w:t xml:space="preserve">Type </w:t>
      </w:r>
      <w:r w:rsidR="00651D03">
        <w:rPr>
          <w:color w:val="auto"/>
        </w:rPr>
        <w:tab/>
      </w:r>
      <w:r w:rsidR="00651D03">
        <w:rPr>
          <w:color w:val="auto"/>
        </w:rPr>
        <w:tab/>
      </w:r>
      <w:r w:rsidR="00651D03">
        <w:rPr>
          <w:color w:val="auto"/>
        </w:rPr>
        <w:tab/>
      </w:r>
      <w:r w:rsidR="00651D03">
        <w:rPr>
          <w:i w:val="0"/>
          <w:color w:val="auto"/>
        </w:rPr>
        <w:t>No IPv6 address were reached</w:t>
      </w:r>
      <w:r w:rsidRPr="00651D03">
        <w:rPr>
          <w:color w:val="auto"/>
        </w:rPr>
        <w:t>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r>
        <w:rPr>
          <w:b/>
        </w:rPr>
        <w:t>Ctrl</w:t>
      </w:r>
      <w:r w:rsidRPr="00380C0B">
        <w:t>+</w:t>
      </w:r>
      <w:r>
        <w:rPr>
          <w:b/>
        </w:rPr>
        <w:t>C</w:t>
      </w:r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662AAB98" w:rsidR="00E34EBE" w:rsidRDefault="00E34EBE" w:rsidP="00E34EBE">
      <w:pPr>
        <w:pStyle w:val="AnswerLineL50"/>
      </w:pPr>
      <w:r>
        <w:t xml:space="preserve">Type your answers </w:t>
      </w:r>
      <w:r w:rsidR="009F74C7">
        <w:rPr>
          <w:color w:val="auto"/>
        </w:rPr>
        <w:tab/>
      </w:r>
      <w:r w:rsidR="009F74C7">
        <w:rPr>
          <w:color w:val="auto"/>
        </w:rPr>
        <w:tab/>
        <w:t>yes</w:t>
      </w:r>
      <w:bookmarkStart w:id="0" w:name="_GoBack"/>
      <w:bookmarkEnd w:id="0"/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72EE2F55" w:rsidR="00E34EBE" w:rsidRDefault="00E34EBE" w:rsidP="00E34EBE">
      <w:pPr>
        <w:pStyle w:val="AnswerLineL50"/>
      </w:pPr>
      <w:r>
        <w:t xml:space="preserve">Type your </w:t>
      </w:r>
      <w:r w:rsidR="00F3377E">
        <w:rPr>
          <w:color w:val="auto"/>
        </w:rPr>
        <w:tab/>
      </w:r>
      <w:r w:rsidR="00F3377E" w:rsidRPr="00F3377E">
        <w:rPr>
          <w:color w:val="auto"/>
        </w:rPr>
        <w:t>pc4 default gateway was incorrect</w:t>
      </w:r>
      <w:r w:rsidRPr="00F3377E">
        <w:rPr>
          <w:color w:val="auto"/>
        </w:rPr>
        <w:t xml:space="preserve"> </w:t>
      </w:r>
      <w:r w:rsidR="00F3377E" w:rsidRPr="00EC0925">
        <w:rPr>
          <w:i w:val="0"/>
          <w:color w:val="auto"/>
          <w:sz w:val="22"/>
        </w:rPr>
        <w:t>FE80::2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347D2815" w:rsidR="00E34EBE" w:rsidRDefault="00E34EBE" w:rsidP="00E34EBE">
      <w:pPr>
        <w:pStyle w:val="AnswerLineL50"/>
      </w:pPr>
      <w:r>
        <w:t xml:space="preserve">Type your answers </w:t>
      </w:r>
      <w:r w:rsidR="00F3377E">
        <w:rPr>
          <w:color w:val="auto"/>
        </w:rPr>
        <w:tab/>
      </w:r>
      <w:r w:rsidR="00F3377E" w:rsidRPr="00F3377E">
        <w:rPr>
          <w:color w:val="auto"/>
        </w:rPr>
        <w:t>update default gateway of pc4</w:t>
      </w:r>
      <w:r w:rsidRPr="00F3377E">
        <w:rPr>
          <w:color w:val="auto"/>
        </w:rPr>
        <w:t>.</w:t>
      </w:r>
      <w:r w:rsidR="00F3377E">
        <w:rPr>
          <w:color w:val="auto"/>
        </w:rPr>
        <w:t xml:space="preserve"> FE80::2 to FE80::3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5F4F4" w14:textId="77777777" w:rsidR="00947C73" w:rsidRDefault="00947C73" w:rsidP="00710659">
      <w:pPr>
        <w:spacing w:after="0" w:line="240" w:lineRule="auto"/>
      </w:pPr>
      <w:r>
        <w:separator/>
      </w:r>
    </w:p>
    <w:p w14:paraId="5B430B8E" w14:textId="77777777" w:rsidR="00947C73" w:rsidRDefault="00947C73"/>
  </w:endnote>
  <w:endnote w:type="continuationSeparator" w:id="0">
    <w:p w14:paraId="673698B6" w14:textId="77777777" w:rsidR="00947C73" w:rsidRDefault="00947C73" w:rsidP="00710659">
      <w:pPr>
        <w:spacing w:after="0" w:line="240" w:lineRule="auto"/>
      </w:pPr>
      <w:r>
        <w:continuationSeparator/>
      </w:r>
    </w:p>
    <w:p w14:paraId="348D6418" w14:textId="77777777" w:rsidR="00947C73" w:rsidRDefault="00947C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DD035" w14:textId="6843BA9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038FA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4E1DA" w14:textId="7D9F050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038FA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70CDE" w14:textId="77777777" w:rsidR="00947C73" w:rsidRDefault="00947C73" w:rsidP="00710659">
      <w:pPr>
        <w:spacing w:after="0" w:line="240" w:lineRule="auto"/>
      </w:pPr>
      <w:r>
        <w:separator/>
      </w:r>
    </w:p>
    <w:p w14:paraId="10C5522E" w14:textId="77777777" w:rsidR="00947C73" w:rsidRDefault="00947C73"/>
  </w:footnote>
  <w:footnote w:type="continuationSeparator" w:id="0">
    <w:p w14:paraId="609878D7" w14:textId="77777777" w:rsidR="00947C73" w:rsidRDefault="00947C73" w:rsidP="00710659">
      <w:pPr>
        <w:spacing w:after="0" w:line="240" w:lineRule="auto"/>
      </w:pPr>
      <w:r>
        <w:continuationSeparator/>
      </w:r>
    </w:p>
    <w:p w14:paraId="5460BB07" w14:textId="77777777" w:rsidR="00947C73" w:rsidRDefault="00947C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oNotDisplayPageBoundaries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343E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AC8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1D03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7273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4F66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038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47C73"/>
    <w:rsid w:val="00962B13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74C7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1B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925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77E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1C73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594B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29"/>
    <w:rsid w:val="002B0B8B"/>
    <w:rsid w:val="00413E54"/>
    <w:rsid w:val="00452418"/>
    <w:rsid w:val="00453253"/>
    <w:rsid w:val="005546C0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600273-7DE9-4E80-AEBC-C181662E4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141</TotalTime>
  <Pages>1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User</cp:lastModifiedBy>
  <cp:revision>14</cp:revision>
  <cp:lastPrinted>2019-12-03T20:38:00Z</cp:lastPrinted>
  <dcterms:created xsi:type="dcterms:W3CDTF">2019-11-27T20:46:00Z</dcterms:created>
  <dcterms:modified xsi:type="dcterms:W3CDTF">2021-04-08T19:52:00Z</dcterms:modified>
</cp:coreProperties>
</file>